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21B5D" w14:textId="654A58B4" w:rsidR="007B22FA" w:rsidRPr="00145359" w:rsidRDefault="00102CB9" w:rsidP="007B22FA">
      <w:pPr>
        <w:pStyle w:val="Date"/>
      </w:pPr>
      <w:sdt>
        <w:sdtPr>
          <w:id w:val="-109740849"/>
          <w:placeholder>
            <w:docPart w:val="7BB5BE01672D46CF91617D5E26F0BBA6"/>
          </w:placeholder>
          <w:temporary/>
          <w:showingPlcHdr/>
          <w15:appearance w15:val="hidden"/>
        </w:sdtPr>
        <w:sdtEndPr/>
        <w:sdtContent>
          <w:r w:rsidR="007B22FA" w:rsidRPr="00145359">
            <w:rPr>
              <w:rStyle w:val="DateChar"/>
            </w:rPr>
            <w:t>Date</w:t>
          </w:r>
        </w:sdtContent>
      </w:sdt>
      <w:r w:rsidR="009E7B5B">
        <w:t xml:space="preserve">: </w:t>
      </w:r>
      <w:sdt>
        <w:sdtPr>
          <w:rPr>
            <w:color w:val="000000" w:themeColor="text1"/>
            <w:sz w:val="18"/>
            <w:szCs w:val="18"/>
          </w:rPr>
          <w:id w:val="-217821414"/>
          <w:placeholder>
            <w:docPart w:val="80D72DC85A94436190A3A94FFF31334F"/>
          </w:placeholder>
          <w:showingPlcHdr/>
        </w:sdtPr>
        <w:sdtEndPr/>
        <w:sdtContent>
          <w:r w:rsidR="00E97E56"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sdtContent>
      </w:sdt>
    </w:p>
    <w:p w14:paraId="79908058" w14:textId="0251A26B" w:rsidR="007B22FA" w:rsidRPr="009E7B5B" w:rsidRDefault="009E7B5B" w:rsidP="009E7B5B">
      <w:pPr>
        <w:pStyle w:val="RecipientName"/>
        <w:jc w:val="center"/>
        <w:rPr>
          <w:sz w:val="38"/>
        </w:rPr>
      </w:pPr>
      <w:r w:rsidRPr="009E7B5B">
        <w:rPr>
          <w:sz w:val="38"/>
        </w:rPr>
        <w:t>TO WHOME IT MAY CONERN</w:t>
      </w:r>
    </w:p>
    <w:p w14:paraId="3798ADB3" w14:textId="3B0CDB79" w:rsidR="007B22FA" w:rsidRPr="00145359" w:rsidRDefault="007B22FA" w:rsidP="007B22FA">
      <w:pPr>
        <w:pStyle w:val="Address"/>
      </w:pPr>
    </w:p>
    <w:p w14:paraId="053190FD" w14:textId="31E48A35" w:rsidR="009E7B5B" w:rsidRDefault="009E7B5B" w:rsidP="009E7B5B">
      <w:r>
        <w:t xml:space="preserve">This is to certify that Mr. </w:t>
      </w:r>
      <w:sdt>
        <w:sdtPr>
          <w:rPr>
            <w:color w:val="000000" w:themeColor="text1"/>
            <w:sz w:val="18"/>
            <w:szCs w:val="18"/>
          </w:rPr>
          <w:id w:val="-944150215"/>
          <w:placeholder>
            <w:docPart w:val="0EC6CEFFBDB54C6E8A7A98233150EA45"/>
          </w:placeholder>
        </w:sdtPr>
        <w:sdtEndPr/>
        <w:sdtContent>
          <w:r w:rsidR="00E97E56" w:rsidRPr="00E97E56">
            <w:rPr>
              <w:b/>
              <w:bCs/>
            </w:rPr>
            <w:t>Gaurav Gupta</w:t>
          </w:r>
        </w:sdtContent>
      </w:sdt>
      <w:r>
        <w:t xml:space="preserve"> </w:t>
      </w:r>
      <w:r w:rsidR="00E97E56">
        <w:t xml:space="preserve">, a student of Bachelor of Engineering in Instrumentation and control, Netaji Subhas Institute of Technology </w:t>
      </w:r>
      <w:r>
        <w:t>has</w:t>
      </w:r>
      <w:r w:rsidR="00E97E56">
        <w:t xml:space="preserve"> successfully completed </w:t>
      </w:r>
      <w:r>
        <w:t xml:space="preserve">his internship in </w:t>
      </w:r>
      <w:sdt>
        <w:sdtPr>
          <w:rPr>
            <w:color w:val="000000" w:themeColor="text1"/>
            <w:sz w:val="18"/>
            <w:szCs w:val="18"/>
          </w:rPr>
          <w:id w:val="-1222980377"/>
          <w:placeholder>
            <w:docPart w:val="96EA2ADD6D3D4B3D9E760229C2C67698"/>
          </w:placeholder>
          <w:showingPlcHdr/>
        </w:sdtPr>
        <w:sdtEndPr/>
        <w:sdtContent>
          <w:r w:rsidR="00E97E56"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sdtContent>
      </w:sdt>
      <w:r>
        <w:t>,</w:t>
      </w:r>
      <w:r w:rsidR="00E97E56">
        <w:t xml:space="preserve"> Nee Delhi</w:t>
      </w:r>
      <w:r>
        <w:t xml:space="preserve"> from </w:t>
      </w:r>
      <w:sdt>
        <w:sdtPr>
          <w:rPr>
            <w:color w:val="000000" w:themeColor="text1"/>
            <w:sz w:val="18"/>
            <w:szCs w:val="18"/>
          </w:rPr>
          <w:id w:val="-1947690952"/>
          <w:placeholder>
            <w:docPart w:val="37B822D167854845B9B2BA8F5E367E81"/>
          </w:placeholder>
          <w:showingPlcHdr/>
        </w:sdtPr>
        <w:sdtEndPr/>
        <w:sdtContent>
          <w:r w:rsidRPr="009E7B5B">
            <w:rPr>
              <w:rStyle w:val="PlaceholderText"/>
              <w:rFonts w:eastAsiaTheme="minorHAnsi"/>
              <w:b/>
              <w:color w:val="000000" w:themeColor="text1"/>
            </w:rPr>
            <w:t>Click here to enter text.</w:t>
          </w:r>
        </w:sdtContent>
      </w:sdt>
      <w:r>
        <w:t xml:space="preserve"> to </w:t>
      </w:r>
      <w:sdt>
        <w:sdtPr>
          <w:rPr>
            <w:color w:val="000000" w:themeColor="text1"/>
            <w:sz w:val="18"/>
            <w:szCs w:val="18"/>
          </w:rPr>
          <w:id w:val="-885876776"/>
          <w:placeholder>
            <w:docPart w:val="34D9DE4AA5224BDF91AA87A8B0875490"/>
          </w:placeholder>
          <w:showingPlcHdr/>
        </w:sdtPr>
        <w:sdtEndPr/>
        <w:sdtContent>
          <w:r w:rsidRPr="009E7B5B">
            <w:rPr>
              <w:rStyle w:val="PlaceholderText"/>
              <w:rFonts w:eastAsiaTheme="minorHAnsi"/>
              <w:b/>
              <w:color w:val="000000" w:themeColor="text1"/>
            </w:rPr>
            <w:t>Click here to enter text.</w:t>
          </w:r>
        </w:sdtContent>
      </w:sdt>
      <w:r>
        <w:t>.</w:t>
      </w:r>
    </w:p>
    <w:p w14:paraId="5993E3CB" w14:textId="6C27A2A2" w:rsidR="009E7B5B" w:rsidRDefault="009E7B5B" w:rsidP="009E7B5B">
      <w:r>
        <w:t xml:space="preserve">He has worked on a project titled </w:t>
      </w:r>
      <w:sdt>
        <w:sdtPr>
          <w:rPr>
            <w:b/>
            <w:bCs/>
          </w:rPr>
          <w:id w:val="436803089"/>
          <w:placeholder>
            <w:docPart w:val="41C030B223D54CE88A0E22DDBC853A5E"/>
          </w:placeholder>
        </w:sdtPr>
        <w:sdtEndPr/>
        <w:sdtContent>
          <w:r w:rsidR="00E97E56" w:rsidRPr="00E97E56">
            <w:rPr>
              <w:b/>
              <w:bCs/>
            </w:rPr>
            <w:t>Vista</w:t>
          </w:r>
        </w:sdtContent>
      </w:sdt>
      <w:r w:rsidRPr="00E97E56">
        <w:rPr>
          <w:b/>
          <w:bCs/>
        </w:rPr>
        <w:t>.</w:t>
      </w:r>
      <w:r>
        <w:t xml:space="preserve"> This project was aimed </w:t>
      </w:r>
      <w:proofErr w:type="gramStart"/>
      <w:r>
        <w:t>to .</w:t>
      </w:r>
      <w:proofErr w:type="gramEnd"/>
      <w:r>
        <w:t xml:space="preserve"> As part of the project, he </w:t>
      </w:r>
    </w:p>
    <w:p w14:paraId="1996D131" w14:textId="77777777" w:rsidR="009E7B5B" w:rsidRDefault="009E7B5B" w:rsidP="009E7B5B">
      <w:r>
        <w:t>During the internship he demonstrated good design skills with a self-motivated attitude to learn new things. His performance exceeded expectations and was able to complete the project successfully on time.</w:t>
      </w:r>
    </w:p>
    <w:p w14:paraId="49E41499" w14:textId="4A349325" w:rsidR="009E7B5B" w:rsidRDefault="009E7B5B" w:rsidP="009E7B5B">
      <w:r>
        <w:t>We wish him all the best for his future endeavors.</w:t>
      </w:r>
    </w:p>
    <w:p w14:paraId="79745DA9" w14:textId="77777777" w:rsidR="007B22FA" w:rsidRPr="00145359" w:rsidRDefault="007B22FA" w:rsidP="007B22FA">
      <w:pPr>
        <w:pStyle w:val="Closing"/>
      </w:pPr>
      <w:r w:rsidRPr="00145359">
        <w:t>Warm regards,</w:t>
      </w:r>
    </w:p>
    <w:sdt>
      <w:sdtPr>
        <w:id w:val="-689683842"/>
        <w:placeholder>
          <w:docPart w:val="B69A302C6D044B0C806F4AF18803BA1E"/>
        </w:placeholder>
        <w:temporary/>
        <w:showingPlcHdr/>
        <w15:appearance w15:val="hidden"/>
      </w:sdtPr>
      <w:sdtEndPr/>
      <w:sdtContent>
        <w:p w14:paraId="003A199B" w14:textId="77777777" w:rsidR="007B22FA" w:rsidRPr="00145359" w:rsidRDefault="007B22FA" w:rsidP="007B22FA">
          <w:pPr>
            <w:pStyle w:val="Signature"/>
          </w:pPr>
          <w:r w:rsidRPr="009B3BD5">
            <w:t>Name Here</w:t>
          </w:r>
        </w:p>
      </w:sdtContent>
    </w:sdt>
    <w:sdt>
      <w:sdtPr>
        <w:id w:val="943812036"/>
        <w:placeholder>
          <w:docPart w:val="15182AFBEE5141C99EA4E03BD7BC95F9"/>
        </w:placeholder>
        <w:temporary/>
        <w:showingPlcHdr/>
        <w15:appearance w15:val="hidden"/>
        <w:text/>
      </w:sdtPr>
      <w:sdtEndPr/>
      <w:sdtContent>
        <w:p w14:paraId="4FF4F080" w14:textId="77777777" w:rsidR="007B22FA" w:rsidRPr="00145359" w:rsidRDefault="007B22FA" w:rsidP="007B22FA">
          <w:pPr>
            <w:spacing w:after="0"/>
          </w:pPr>
          <w:r w:rsidRPr="00145359">
            <w:t>Your Title</w:t>
          </w:r>
        </w:p>
      </w:sdtContent>
    </w:sdt>
    <w:sectPr w:rsidR="007B22FA" w:rsidRPr="00145359" w:rsidSect="00F040AE">
      <w:headerReference w:type="default" r:id="rId9"/>
      <w:footerReference w:type="default" r:id="rId10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65E22" w14:textId="77777777" w:rsidR="00102CB9" w:rsidRDefault="00102CB9" w:rsidP="00376205">
      <w:r>
        <w:separator/>
      </w:r>
    </w:p>
  </w:endnote>
  <w:endnote w:type="continuationSeparator" w:id="0">
    <w:p w14:paraId="2518A357" w14:textId="77777777" w:rsidR="00102CB9" w:rsidRDefault="00102CB9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9720"/>
      <w:gridCol w:w="720"/>
    </w:tblGrid>
    <w:tr w:rsidR="007B22FA" w14:paraId="48A02013" w14:textId="77777777" w:rsidTr="00F040AE">
      <w:trPr>
        <w:trHeight w:val="288"/>
      </w:trPr>
      <w:tc>
        <w:tcPr>
          <w:tcW w:w="4655" w:type="pct"/>
          <w:vAlign w:val="center"/>
        </w:tcPr>
        <w:p w14:paraId="388ABD05" w14:textId="3A34341E" w:rsidR="007B22FA" w:rsidRPr="00F040AE" w:rsidRDefault="007B22FA" w:rsidP="00F040AE">
          <w:pPr>
            <w:pStyle w:val="ContactInfo"/>
            <w:jc w:val="right"/>
          </w:pPr>
        </w:p>
      </w:tc>
      <w:tc>
        <w:tcPr>
          <w:tcW w:w="345" w:type="pct"/>
          <w:vAlign w:val="center"/>
        </w:tcPr>
        <w:p w14:paraId="3D823E63" w14:textId="758CEB85" w:rsidR="007B22FA" w:rsidRDefault="007B22FA" w:rsidP="007B22FA">
          <w:pPr>
            <w:pStyle w:val="ContactInfo"/>
            <w:jc w:val="center"/>
          </w:pPr>
        </w:p>
      </w:tc>
    </w:tr>
    <w:tr w:rsidR="007B22FA" w14:paraId="2FAE5DD3" w14:textId="77777777" w:rsidTr="00F040AE">
      <w:trPr>
        <w:trHeight w:val="288"/>
      </w:trPr>
      <w:sdt>
        <w:sdtPr>
          <w:id w:val="1458604420"/>
          <w:placeholder>
            <w:docPart w:val="80D72DC85A94436190A3A94FFF31334F"/>
          </w:placeholder>
          <w:temporary/>
          <w:showingPlcHdr/>
          <w15:appearance w15:val="hidden"/>
        </w:sdtPr>
        <w:sdtEndPr/>
        <w:sdtContent>
          <w:tc>
            <w:tcPr>
              <w:tcW w:w="4655" w:type="pct"/>
              <w:vAlign w:val="center"/>
            </w:tcPr>
            <w:p w14:paraId="41FB5703" w14:textId="77777777" w:rsidR="007B22FA" w:rsidRPr="00F040AE" w:rsidRDefault="007B22FA" w:rsidP="00F040AE">
              <w:pPr>
                <w:pStyle w:val="ContactInfo"/>
                <w:jc w:val="right"/>
              </w:pPr>
              <w:r w:rsidRPr="00F040AE">
                <w:rPr>
                  <w:rStyle w:val="PlaceholderText"/>
                  <w:color w:val="595959" w:themeColor="text1" w:themeTint="A6"/>
                </w:rPr>
                <w:t>[Email]</w:t>
              </w:r>
            </w:p>
          </w:tc>
        </w:sdtContent>
      </w:sdt>
      <w:tc>
        <w:tcPr>
          <w:tcW w:w="345" w:type="pct"/>
          <w:vAlign w:val="center"/>
        </w:tcPr>
        <w:p w14:paraId="6245ED52" w14:textId="77777777" w:rsidR="007B22FA" w:rsidRDefault="007B22FA" w:rsidP="007B22FA">
          <w:pPr>
            <w:pStyle w:val="ContactInfo"/>
            <w:jc w:val="center"/>
          </w:pPr>
          <w:r w:rsidRPr="00CE1FF8">
            <w:rPr>
              <w:rFonts w:cstheme="majorHAnsi"/>
              <w:noProof/>
              <w:color w:val="000000" w:themeColor="text1"/>
            </w:rPr>
            <w:drawing>
              <wp:inline distT="0" distB="0" distL="0" distR="0" wp14:anchorId="3C0ED964" wp14:editId="20B69BE2">
                <wp:extent cx="187325" cy="187325"/>
                <wp:effectExtent l="0" t="0" r="3175" b="0"/>
                <wp:docPr id="39" name="Graphic 39" descr="Envelo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mediafile_krweMq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22FA" w14:paraId="1DB3FC93" w14:textId="77777777" w:rsidTr="00F040AE">
      <w:trPr>
        <w:trHeight w:val="288"/>
      </w:trPr>
      <w:sdt>
        <w:sdtPr>
          <w:id w:val="-567808516"/>
          <w:placeholder>
            <w:docPart w:val="15182AFBEE5141C99EA4E03BD7BC95F9"/>
          </w:placeholder>
          <w:temporary/>
          <w:showingPlcHdr/>
          <w15:appearance w15:val="hidden"/>
        </w:sdtPr>
        <w:sdtEndPr/>
        <w:sdtContent>
          <w:tc>
            <w:tcPr>
              <w:tcW w:w="4655" w:type="pct"/>
              <w:vAlign w:val="center"/>
            </w:tcPr>
            <w:p w14:paraId="4F5224DE" w14:textId="77777777" w:rsidR="007B22FA" w:rsidRPr="00F040AE" w:rsidRDefault="007B22FA" w:rsidP="00F040AE">
              <w:pPr>
                <w:pStyle w:val="ContactInfo"/>
                <w:jc w:val="right"/>
              </w:pPr>
              <w:r w:rsidRPr="00F040AE">
                <w:rPr>
                  <w:rStyle w:val="PlaceholderText"/>
                  <w:color w:val="595959" w:themeColor="text1" w:themeTint="A6"/>
                </w:rPr>
                <w:t>[Website]</w:t>
              </w:r>
            </w:p>
          </w:tc>
        </w:sdtContent>
      </w:sdt>
      <w:tc>
        <w:tcPr>
          <w:tcW w:w="345" w:type="pct"/>
          <w:vAlign w:val="center"/>
        </w:tcPr>
        <w:p w14:paraId="1D5D41DA" w14:textId="77777777" w:rsidR="007B22FA" w:rsidRDefault="007B22FA" w:rsidP="007B22FA">
          <w:pPr>
            <w:pStyle w:val="ContactInfo"/>
            <w:jc w:val="center"/>
          </w:pPr>
          <w:r w:rsidRPr="00CE1FF8">
            <w:rPr>
              <w:rFonts w:cstheme="majorHAnsi"/>
              <w:noProof/>
              <w:color w:val="000000" w:themeColor="text1"/>
            </w:rPr>
            <w:drawing>
              <wp:inline distT="0" distB="0" distL="0" distR="0" wp14:anchorId="1886FCAE" wp14:editId="0D984EF2">
                <wp:extent cx="187325" cy="187325"/>
                <wp:effectExtent l="0" t="0" r="3175" b="3175"/>
                <wp:docPr id="40" name="Graphic 40" descr="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mediafile_cs1PM3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22FA" w14:paraId="2DA74865" w14:textId="77777777" w:rsidTr="00F040AE">
      <w:trPr>
        <w:trHeight w:val="288"/>
      </w:trPr>
      <w:sdt>
        <w:sdtPr>
          <w:id w:val="1535306539"/>
          <w:placeholder>
            <w:docPart w:val="37B822D167854845B9B2BA8F5E367E81"/>
          </w:placeholder>
          <w:temporary/>
          <w:showingPlcHdr/>
          <w15:appearance w15:val="hidden"/>
        </w:sdtPr>
        <w:sdtEndPr/>
        <w:sdtContent>
          <w:tc>
            <w:tcPr>
              <w:tcW w:w="4655" w:type="pct"/>
              <w:vAlign w:val="center"/>
            </w:tcPr>
            <w:p w14:paraId="1CED459B" w14:textId="77777777" w:rsidR="007B22FA" w:rsidRPr="00F040AE" w:rsidRDefault="007B22FA" w:rsidP="00F040AE">
              <w:pPr>
                <w:pStyle w:val="ContactInfo"/>
                <w:jc w:val="right"/>
              </w:pPr>
              <w:r w:rsidRPr="00F040AE">
                <w:rPr>
                  <w:rStyle w:val="PlaceholderText"/>
                  <w:color w:val="595959" w:themeColor="text1" w:themeTint="A6"/>
                </w:rPr>
                <w:t>[Street Address, City, State, Zip Code</w:t>
              </w:r>
            </w:p>
          </w:tc>
        </w:sdtContent>
      </w:sdt>
      <w:tc>
        <w:tcPr>
          <w:tcW w:w="345" w:type="pct"/>
          <w:vAlign w:val="center"/>
        </w:tcPr>
        <w:p w14:paraId="5594199C" w14:textId="77777777" w:rsidR="007B22FA" w:rsidRDefault="007B22FA" w:rsidP="007B22FA">
          <w:pPr>
            <w:pStyle w:val="ContactInfo"/>
            <w:jc w:val="center"/>
          </w:pPr>
          <w:r w:rsidRPr="00CE1FF8">
            <w:rPr>
              <w:rFonts w:cstheme="majorHAnsi"/>
              <w:noProof/>
              <w:color w:val="000000" w:themeColor="text1"/>
            </w:rPr>
            <w:drawing>
              <wp:inline distT="0" distB="0" distL="0" distR="0" wp14:anchorId="27194214" wp14:editId="0F08BA88">
                <wp:extent cx="168910" cy="168910"/>
                <wp:effectExtent l="0" t="0" r="0" b="0"/>
                <wp:docPr id="41" name="Graphic 41" descr="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mediafile_suvnbc.sv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168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591128D" w14:textId="77777777" w:rsidR="007B22FA" w:rsidRDefault="007B2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7C887" w14:textId="77777777" w:rsidR="00102CB9" w:rsidRDefault="00102CB9" w:rsidP="00376205">
      <w:r>
        <w:separator/>
      </w:r>
    </w:p>
  </w:footnote>
  <w:footnote w:type="continuationSeparator" w:id="0">
    <w:p w14:paraId="2C9B2766" w14:textId="77777777" w:rsidR="00102CB9" w:rsidRDefault="00102CB9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8BABA" w14:textId="77777777" w:rsidR="00E97E56" w:rsidRDefault="00E97E56">
    <w:pPr>
      <w:pStyle w:val="Header"/>
    </w:pPr>
  </w:p>
  <w:p w14:paraId="195D04C1" w14:textId="1D414A36" w:rsidR="0021026D" w:rsidRDefault="00E97E56">
    <w:pPr>
      <w:pStyle w:val="Header"/>
    </w:pPr>
    <w:r>
      <w:rPr>
        <w:noProof/>
      </w:rPr>
      <w:drawing>
        <wp:inline distT="0" distB="0" distL="0" distR="0" wp14:anchorId="513B845C" wp14:editId="665B919B">
          <wp:extent cx="1104265" cy="1104265"/>
          <wp:effectExtent l="0" t="0" r="635" b="635"/>
          <wp:docPr id="1" name="Picture 1" descr="NS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S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759" cy="11047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027E" w:rsidRPr="004B6B3F">
      <w:rPr>
        <w:noProof/>
      </w:rPr>
      <mc:AlternateContent>
        <mc:Choice Requires="wps">
          <w:drawing>
            <wp:inline distT="0" distB="0" distL="0" distR="0" wp14:anchorId="3B1A0198" wp14:editId="6FBBF12B">
              <wp:extent cx="2231136" cy="347472"/>
              <wp:effectExtent l="0" t="0" r="0" b="0"/>
              <wp:docPr id="32" name="Shape 61" descr="Insert logo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1136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5CE8AEE6" w14:textId="7879EBCE" w:rsidR="004B027E" w:rsidRPr="007B11E8" w:rsidRDefault="004B027E" w:rsidP="004B027E">
                          <w:pPr>
                            <w:pStyle w:val="NormalWeb"/>
                            <w:spacing w:before="0" w:beforeAutospacing="0" w:after="0" w:afterAutospacing="0"/>
                            <w:ind w:right="69"/>
                            <w:rPr>
                              <w:color w:val="000000" w:themeColor="text1"/>
                              <w:sz w:val="21"/>
                            </w:rPr>
                          </w:pP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3B1A0198" id="Shape 61" o:spid="_x0000_s1026" alt="Insert logo" style="width:175.7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" filled="f" stroked="f" strokeweight=".25pt">
              <v:stroke miterlimit="4"/>
              <v:textbox style="mso-fit-shape-to-text:t" inset="0,1.5pt,1.5pt,1.5pt">
                <w:txbxContent>
                  <w:p w14:paraId="5CE8AEE6" w14:textId="7879EBCE" w:rsidR="004B027E" w:rsidRPr="007B11E8" w:rsidRDefault="004B027E" w:rsidP="004B027E">
                    <w:pPr>
                      <w:pStyle w:val="NormalWeb"/>
                      <w:spacing w:before="0" w:beforeAutospacing="0" w:after="0" w:afterAutospacing="0"/>
                      <w:ind w:right="69"/>
                      <w:rPr>
                        <w:color w:val="000000" w:themeColor="text1"/>
                        <w:sz w:val="21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  <w:r w:rsidR="007B22FA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1FED5E" wp14:editId="1C51EF8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228160" cy="9746351"/>
              <wp:effectExtent l="0" t="0" r="0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8160" cy="9746351"/>
                        <a:chOff x="0" y="0"/>
                        <a:chExt cx="8228160" cy="9746351"/>
                      </a:xfrm>
                    </wpg:grpSpPr>
                    <wpg:grpSp>
                      <wpg:cNvPr id="34" name="Group 34"/>
                      <wpg:cNvGrpSpPr/>
                      <wpg:grpSpPr>
                        <a:xfrm>
                          <a:off x="438614" y="0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8" name="Group 6"/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9" name="Isosceles Triangle 3"/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Isosceles Triangle 3"/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Isosceles Triangle 4"/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Isosceles Triangle 3"/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Rectangle 33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5" name="Group 55"/>
                      <wpg:cNvGrpSpPr/>
                      <wpg:grpSpPr>
                        <a:xfrm rot="10800000">
                          <a:off x="0" y="7909931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56" name="Group 6"/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57" name="Isosceles Triangle 3"/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Isosceles Triangle 3"/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Isosceles Triangle 4"/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Isosceles Triangle 3"/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Rectangle 61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106000</wp14:pctWidth>
              </wp14:sizeRelH>
              <wp14:sizeRelV relativeFrom="page">
                <wp14:pctHeight>97000</wp14:pctHeight>
              </wp14:sizeRelV>
            </wp:anchor>
          </w:drawing>
        </mc:Choice>
        <mc:Fallback>
          <w:pict>
            <v:group w14:anchorId="31B76E7D" id="Group 6" o:spid="_x0000_s1026" style="position:absolute;margin-left:0;margin-top:0;width:647.9pt;height:767.45pt;z-index:-251655168;mso-width-percent:1060;mso-height-percent:970;mso-position-horizontal:center;mso-position-horizontal-relative:page;mso-position-vertical:center;mso-position-vertical-relative:page;mso-width-percent:1060;mso-height-percent:970" coordsize="82281,9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">
              <v:group id="Group 34" o:spid="_x0000_s1027" style="position:absolute;left:4386;width:77895;height:18364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group id="_x0000_s1028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Isosceles Triangle 3" o:spid="_x0000_s1029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Isosceles Triangle 3" o:spid="_x0000_s1030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  <v:fill r:id="rId2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Isosceles Triangle 4" o:spid="_x0000_s1031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Isosceles Triangle 3" o:spid="_x0000_s1032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angle 33" o:spid="_x0000_s1033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  </v:group>
              <v:group id="Group 55" o:spid="_x0000_s1034" style="position:absolute;top:79099;width:77895;height:18364;rotation:180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">
                <v:group id="_x0000_s1035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Isosceles Triangle 3" o:spid="_x0000_s1036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Isosceles Triangle 3" o:spid="_x0000_s1037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" path="m,1210995l1229758,,3608886,1231838,,1210995xe" fillcolor="#cedbe6 [3214]" stroked="f" strokeweight="1pt">
                    <v:fill r:id="rId2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Isosceles Triangle 4" o:spid="_x0000_s1038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Isosceles Triangle 3" o:spid="_x0000_s1039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angle 61" o:spid="_x0000_s1040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" fillcolor="#3494ba [3204]" stroked="f" strokeweight="1pt"/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5B"/>
    <w:rsid w:val="000B353B"/>
    <w:rsid w:val="000D7830"/>
    <w:rsid w:val="00102CB9"/>
    <w:rsid w:val="001C7EBA"/>
    <w:rsid w:val="0021026D"/>
    <w:rsid w:val="002822F5"/>
    <w:rsid w:val="002F712B"/>
    <w:rsid w:val="00300578"/>
    <w:rsid w:val="00376205"/>
    <w:rsid w:val="00396549"/>
    <w:rsid w:val="003A6A4C"/>
    <w:rsid w:val="00445778"/>
    <w:rsid w:val="00476622"/>
    <w:rsid w:val="004B027E"/>
    <w:rsid w:val="00517C2F"/>
    <w:rsid w:val="005942EB"/>
    <w:rsid w:val="0062123A"/>
    <w:rsid w:val="00646E75"/>
    <w:rsid w:val="00681A8A"/>
    <w:rsid w:val="0072209F"/>
    <w:rsid w:val="007752E3"/>
    <w:rsid w:val="007B22FA"/>
    <w:rsid w:val="008009DA"/>
    <w:rsid w:val="00877759"/>
    <w:rsid w:val="00914211"/>
    <w:rsid w:val="00922646"/>
    <w:rsid w:val="00980E0F"/>
    <w:rsid w:val="009864AB"/>
    <w:rsid w:val="009A7E7D"/>
    <w:rsid w:val="009E7B5B"/>
    <w:rsid w:val="00A00DA7"/>
    <w:rsid w:val="00A22CF8"/>
    <w:rsid w:val="00A55476"/>
    <w:rsid w:val="00AC76CE"/>
    <w:rsid w:val="00AD0D41"/>
    <w:rsid w:val="00B71D70"/>
    <w:rsid w:val="00C2466E"/>
    <w:rsid w:val="00C43F4B"/>
    <w:rsid w:val="00C92E72"/>
    <w:rsid w:val="00CB6180"/>
    <w:rsid w:val="00CD384D"/>
    <w:rsid w:val="00CE1FF8"/>
    <w:rsid w:val="00D04CFD"/>
    <w:rsid w:val="00D14447"/>
    <w:rsid w:val="00E0756B"/>
    <w:rsid w:val="00E55D74"/>
    <w:rsid w:val="00E97E56"/>
    <w:rsid w:val="00EB1A81"/>
    <w:rsid w:val="00F040AE"/>
    <w:rsid w:val="00F1084B"/>
    <w:rsid w:val="00F405F8"/>
    <w:rsid w:val="00F4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37FB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B5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lid\AppData\Roaming\Microsoft\Templates\Pinstripe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B5BE01672D46CF91617D5E26F0B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C9EC1-B593-449A-A562-E1DD1CA1A3FC}"/>
      </w:docPartPr>
      <w:docPartBody>
        <w:p w:rsidR="001D793E" w:rsidRDefault="00197B6E">
          <w:pPr>
            <w:pStyle w:val="7BB5BE01672D46CF91617D5E26F0BBA6"/>
          </w:pPr>
          <w:r w:rsidRPr="00145359">
            <w:rPr>
              <w:rStyle w:val="DateChar"/>
            </w:rPr>
            <w:t>Date</w:t>
          </w:r>
        </w:p>
      </w:docPartBody>
    </w:docPart>
    <w:docPart>
      <w:docPartPr>
        <w:name w:val="B69A302C6D044B0C806F4AF18803B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3F0DE-F637-4299-BBB8-9A5F4BB170B6}"/>
      </w:docPartPr>
      <w:docPartBody>
        <w:p w:rsidR="001D793E" w:rsidRDefault="00197B6E">
          <w:pPr>
            <w:pStyle w:val="B69A302C6D044B0C806F4AF18803BA1E"/>
          </w:pPr>
          <w:r w:rsidRPr="009B3BD5">
            <w:t>Name Here</w:t>
          </w:r>
        </w:p>
      </w:docPartBody>
    </w:docPart>
    <w:docPart>
      <w:docPartPr>
        <w:name w:val="15182AFBEE5141C99EA4E03BD7BC9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9FE44-8C6F-43B0-B20C-5346FAE677E7}"/>
      </w:docPartPr>
      <w:docPartBody>
        <w:p w:rsidR="001D793E" w:rsidRDefault="00197B6E">
          <w:pPr>
            <w:pStyle w:val="15182AFBEE5141C99EA4E03BD7BC95F9"/>
          </w:pPr>
          <w:r w:rsidRPr="00145359">
            <w:t>Your Title</w:t>
          </w:r>
        </w:p>
      </w:docPartBody>
    </w:docPart>
    <w:docPart>
      <w:docPartPr>
        <w:name w:val="80D72DC85A94436190A3A94FFF313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5E2CA-5C60-45C2-ADA5-706A38202FE6}"/>
      </w:docPartPr>
      <w:docPartBody>
        <w:p w:rsidR="001D793E" w:rsidRDefault="00A167F0" w:rsidP="00A167F0">
          <w:pPr>
            <w:pStyle w:val="80D72DC85A94436190A3A94FFF31334F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  <w:docPart>
      <w:docPartPr>
        <w:name w:val="0EC6CEFFBDB54C6E8A7A98233150E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2053A-509D-44A9-AC09-989DEB1DE480}"/>
      </w:docPartPr>
      <w:docPartBody>
        <w:p w:rsidR="001D793E" w:rsidRDefault="00A167F0" w:rsidP="00A167F0">
          <w:pPr>
            <w:pStyle w:val="0EC6CEFFBDB54C6E8A7A98233150EA45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  <w:docPart>
      <w:docPartPr>
        <w:name w:val="96EA2ADD6D3D4B3D9E760229C2C6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A0176-DAD6-45DB-BF4B-3F94CF0A052E}"/>
      </w:docPartPr>
      <w:docPartBody>
        <w:p w:rsidR="001D793E" w:rsidRDefault="00A167F0" w:rsidP="00A167F0">
          <w:pPr>
            <w:pStyle w:val="96EA2ADD6D3D4B3D9E760229C2C67698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  <w:docPart>
      <w:docPartPr>
        <w:name w:val="37B822D167854845B9B2BA8F5E367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CCF4B-5E1E-4574-BC84-1409EA14BC67}"/>
      </w:docPartPr>
      <w:docPartBody>
        <w:p w:rsidR="001D793E" w:rsidRDefault="00A167F0" w:rsidP="00A167F0">
          <w:pPr>
            <w:pStyle w:val="37B822D167854845B9B2BA8F5E367E81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  <w:docPart>
      <w:docPartPr>
        <w:name w:val="34D9DE4AA5224BDF91AA87A8B0875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CBF75-ACED-45B6-8F56-7DDAD0711D49}"/>
      </w:docPartPr>
      <w:docPartBody>
        <w:p w:rsidR="001D793E" w:rsidRDefault="00A167F0" w:rsidP="00A167F0">
          <w:pPr>
            <w:pStyle w:val="34D9DE4AA5224BDF91AA87A8B0875490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  <w:docPart>
      <w:docPartPr>
        <w:name w:val="41C030B223D54CE88A0E22DDBC853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CCEA4-5251-48D5-BBD4-501F3143E440}"/>
      </w:docPartPr>
      <w:docPartBody>
        <w:p w:rsidR="001D793E" w:rsidRDefault="00A167F0" w:rsidP="00A167F0">
          <w:pPr>
            <w:pStyle w:val="41C030B223D54CE88A0E22DDBC853A5E"/>
          </w:pPr>
          <w:r w:rsidRPr="00FB2C0E">
            <w:rPr>
              <w:rStyle w:val="PlaceholderText"/>
              <w:rFonts w:eastAsiaTheme="minorHAnsi"/>
              <w:color w:val="000000" w:themeColor="tex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F0"/>
    <w:rsid w:val="00197B6E"/>
    <w:rsid w:val="001D793E"/>
    <w:rsid w:val="00A167F0"/>
    <w:rsid w:val="00AC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pPr>
      <w:spacing w:after="600" w:line="240" w:lineRule="auto"/>
      <w:ind w:right="720"/>
    </w:pPr>
    <w:rPr>
      <w:sz w:val="24"/>
      <w:szCs w:val="24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sz w:val="24"/>
      <w:szCs w:val="24"/>
      <w:lang w:eastAsia="ja-JP"/>
    </w:rPr>
  </w:style>
  <w:style w:type="paragraph" w:customStyle="1" w:styleId="7BB5BE01672D46CF91617D5E26F0BBA6">
    <w:name w:val="7BB5BE01672D46CF91617D5E26F0BBA6"/>
  </w:style>
  <w:style w:type="paragraph" w:customStyle="1" w:styleId="E303BC5AC97749C99550B6345B5B7A21">
    <w:name w:val="E303BC5AC97749C99550B6345B5B7A21"/>
  </w:style>
  <w:style w:type="paragraph" w:customStyle="1" w:styleId="5552FFDCC8D84473B0119E8A9B1A6D61">
    <w:name w:val="5552FFDCC8D84473B0119E8A9B1A6D61"/>
  </w:style>
  <w:style w:type="paragraph" w:customStyle="1" w:styleId="64031036427148A5A4327F233737ABAA">
    <w:name w:val="64031036427148A5A4327F233737ABAA"/>
  </w:style>
  <w:style w:type="paragraph" w:customStyle="1" w:styleId="3EB03E580BCA4AA8BD6E48084E65660A">
    <w:name w:val="3EB03E580BCA4AA8BD6E48084E65660A"/>
  </w:style>
  <w:style w:type="paragraph" w:customStyle="1" w:styleId="B69A302C6D044B0C806F4AF18803BA1E">
    <w:name w:val="B69A302C6D044B0C806F4AF18803BA1E"/>
  </w:style>
  <w:style w:type="paragraph" w:customStyle="1" w:styleId="15182AFBEE5141C99EA4E03BD7BC95F9">
    <w:name w:val="15182AFBEE5141C99EA4E03BD7BC95F9"/>
  </w:style>
  <w:style w:type="character" w:styleId="PlaceholderText">
    <w:name w:val="Placeholder Text"/>
    <w:basedOn w:val="DefaultParagraphFont"/>
    <w:uiPriority w:val="99"/>
    <w:semiHidden/>
    <w:rsid w:val="00A167F0"/>
    <w:rPr>
      <w:color w:val="808080"/>
    </w:rPr>
  </w:style>
  <w:style w:type="paragraph" w:customStyle="1" w:styleId="80D72DC85A94436190A3A94FFF31334F">
    <w:name w:val="80D72DC85A94436190A3A94FFF31334F"/>
    <w:rsid w:val="00A167F0"/>
  </w:style>
  <w:style w:type="paragraph" w:customStyle="1" w:styleId="0EC6CEFFBDB54C6E8A7A98233150EA45">
    <w:name w:val="0EC6CEFFBDB54C6E8A7A98233150EA45"/>
    <w:rsid w:val="00A167F0"/>
  </w:style>
  <w:style w:type="paragraph" w:customStyle="1" w:styleId="96EA2ADD6D3D4B3D9E760229C2C67698">
    <w:name w:val="96EA2ADD6D3D4B3D9E760229C2C67698"/>
    <w:rsid w:val="00A167F0"/>
  </w:style>
  <w:style w:type="paragraph" w:customStyle="1" w:styleId="37B822D167854845B9B2BA8F5E367E81">
    <w:name w:val="37B822D167854845B9B2BA8F5E367E81"/>
    <w:rsid w:val="00A167F0"/>
  </w:style>
  <w:style w:type="paragraph" w:customStyle="1" w:styleId="34D9DE4AA5224BDF91AA87A8B0875490">
    <w:name w:val="34D9DE4AA5224BDF91AA87A8B0875490"/>
    <w:rsid w:val="00A167F0"/>
  </w:style>
  <w:style w:type="paragraph" w:customStyle="1" w:styleId="41C030B223D54CE88A0E22DDBC853A5E">
    <w:name w:val="41C030B223D54CE88A0E22DDBC853A5E"/>
    <w:rsid w:val="00A167F0"/>
  </w:style>
  <w:style w:type="paragraph" w:customStyle="1" w:styleId="F3EA4CA32C82472CAB91A375CCC50369">
    <w:name w:val="F3EA4CA32C82472CAB91A375CCC50369"/>
    <w:rsid w:val="00A167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2020-08-05T15:28:00Z</dcterms:created>
  <dcterms:modified xsi:type="dcterms:W3CDTF">2020-08-05T15:28:00Z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