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21B5D" w14:textId="654A58B4" w:rsidR="007B22FA" w:rsidRPr="00145359" w:rsidRDefault="00FB6926" w:rsidP="007B22FA">
      <w:pPr>
        <w:pStyle w:val="Date"/>
      </w:pPr>
      <w:sdt>
        <w:sdtPr>
          <w:id w:val="-109740849"/>
          <w:placeholder>
            <w:docPart w:val="7BB5BE01672D46CF91617D5E26F0BBA6"/>
          </w:placeholder>
          <w:temporary/>
          <w:showingPlcHdr/>
          <w15:appearance w15:val="hidden"/>
        </w:sdtPr>
        <w:sdtEndPr/>
        <w:sdtContent>
          <w:r w:rsidR="007B22FA" w:rsidRPr="00145359">
            <w:rPr>
              <w:rStyle w:val="DateChar"/>
            </w:rPr>
            <w:t>Date</w:t>
          </w:r>
        </w:sdtContent>
      </w:sdt>
      <w:r w:rsidR="009E7B5B">
        <w:t xml:space="preserve">: </w:t>
      </w:r>
      <w:sdt>
        <w:sdtPr>
          <w:rPr>
            <w:color w:val="000000" w:themeColor="text1"/>
            <w:sz w:val="18"/>
            <w:szCs w:val="18"/>
          </w:rPr>
          <w:id w:val="-217821414"/>
          <w:placeholder>
            <w:docPart w:val="80D72DC85A94436190A3A94FFF31334F"/>
          </w:placeholder>
          <w:showingPlcHdr/>
        </w:sdtPr>
        <w:sdtEndPr/>
        <w:sdtContent>
          <w:r w:rsidR="00E97E56"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sdtContent>
      </w:sdt>
    </w:p>
    <w:p w14:paraId="79908058" w14:textId="0251A26B" w:rsidR="007B22FA" w:rsidRPr="009E7B5B" w:rsidRDefault="009E7B5B" w:rsidP="009E7B5B">
      <w:pPr>
        <w:pStyle w:val="RecipientName"/>
        <w:jc w:val="center"/>
        <w:rPr>
          <w:sz w:val="38"/>
        </w:rPr>
      </w:pPr>
      <w:r w:rsidRPr="009E7B5B">
        <w:rPr>
          <w:sz w:val="38"/>
        </w:rPr>
        <w:t>TO WHOME IT MAY CONERN</w:t>
      </w:r>
    </w:p>
    <w:p w14:paraId="3798ADB3" w14:textId="3B0CDB79" w:rsidR="007B22FA" w:rsidRPr="00145359" w:rsidRDefault="007B22FA" w:rsidP="007B22FA">
      <w:pPr>
        <w:pStyle w:val="Address"/>
      </w:pPr>
    </w:p>
    <w:p w14:paraId="053190FD" w14:textId="1FC43E3E" w:rsidR="009E7B5B" w:rsidRDefault="009E7B5B" w:rsidP="009E7B5B">
      <w:r>
        <w:t xml:space="preserve">This is to certify that Mr. </w:t>
      </w:r>
      <w:sdt>
        <w:sdtPr>
          <w:rPr>
            <w:color w:val="000000" w:themeColor="text1"/>
            <w:sz w:val="18"/>
            <w:szCs w:val="18"/>
          </w:rPr>
          <w:id w:val="-944150215"/>
          <w:placeholder>
            <w:docPart w:val="0EC6CEFFBDB54C6E8A7A98233150EA45"/>
          </w:placeholder>
        </w:sdtPr>
        <w:sdtEndPr/>
        <w:sdtContent>
          <w:r w:rsidR="002C142B">
            <w:rPr>
              <w:b/>
              <w:bCs/>
            </w:rPr>
            <w:t>Manan Madan</w:t>
          </w:r>
        </w:sdtContent>
      </w:sdt>
      <w:r>
        <w:t xml:space="preserve"> </w:t>
      </w:r>
      <w:r w:rsidR="00E97E56">
        <w:t xml:space="preserve">, a student of Bachelor of Engineering in Instrumentation and control, Netaji Subhas Institute of Technology </w:t>
      </w:r>
      <w:r>
        <w:t>has</w:t>
      </w:r>
      <w:r w:rsidR="00E97E56">
        <w:t xml:space="preserve"> successfully completed </w:t>
      </w:r>
      <w:r>
        <w:t xml:space="preserve">his internship in </w:t>
      </w:r>
      <w:sdt>
        <w:sdtPr>
          <w:rPr>
            <w:color w:val="000000" w:themeColor="text1"/>
            <w:sz w:val="18"/>
            <w:szCs w:val="18"/>
          </w:rPr>
          <w:id w:val="-1222980377"/>
          <w:placeholder>
            <w:docPart w:val="96EA2ADD6D3D4B3D9E760229C2C67698"/>
          </w:placeholder>
          <w:showingPlcHdr/>
        </w:sdtPr>
        <w:sdtEndPr/>
        <w:sdtContent>
          <w:r w:rsidR="00E97E56"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sdtContent>
      </w:sdt>
      <w:r>
        <w:t>,</w:t>
      </w:r>
      <w:r w:rsidR="00E97E56">
        <w:t xml:space="preserve"> Ne</w:t>
      </w:r>
      <w:r w:rsidR="003713A9">
        <w:t>w</w:t>
      </w:r>
      <w:r w:rsidR="00E97E56">
        <w:t xml:space="preserve"> Delhi</w:t>
      </w:r>
      <w:r>
        <w:t xml:space="preserve"> from </w:t>
      </w:r>
      <w:sdt>
        <w:sdtPr>
          <w:rPr>
            <w:color w:val="000000" w:themeColor="text1"/>
            <w:sz w:val="18"/>
            <w:szCs w:val="18"/>
          </w:rPr>
          <w:id w:val="-1947690952"/>
          <w:placeholder>
            <w:docPart w:val="37B822D167854845B9B2BA8F5E367E81"/>
          </w:placeholder>
        </w:sdtPr>
        <w:sdtEndPr/>
        <w:sdtContent>
          <w:r w:rsidR="003713A9" w:rsidRPr="003713A9">
            <w:rPr>
              <w:b/>
              <w:bCs/>
            </w:rPr>
            <w:t>22nd May 2022</w:t>
          </w:r>
        </w:sdtContent>
      </w:sdt>
      <w:r>
        <w:t xml:space="preserve"> to </w:t>
      </w:r>
      <w:sdt>
        <w:sdtPr>
          <w:rPr>
            <w:color w:val="000000" w:themeColor="text1"/>
            <w:sz w:val="18"/>
            <w:szCs w:val="18"/>
          </w:rPr>
          <w:id w:val="-885876776"/>
          <w:placeholder>
            <w:docPart w:val="34D9DE4AA5224BDF91AA87A8B0875490"/>
          </w:placeholder>
        </w:sdtPr>
        <w:sdtEndPr>
          <w:rPr>
            <w:b/>
            <w:bCs/>
            <w:color w:val="auto"/>
            <w:sz w:val="24"/>
            <w:szCs w:val="24"/>
          </w:rPr>
        </w:sdtEndPr>
        <w:sdtContent>
          <w:sdt>
            <w:sdtPr>
              <w:rPr>
                <w:b/>
                <w:bCs/>
              </w:rPr>
              <w:id w:val="498014056"/>
              <w:placeholder>
                <w:docPart w:val="BB7D86BF372F44A1B1023D816DF67DB5"/>
              </w:placeholder>
            </w:sdtPr>
            <w:sdtEndPr/>
            <w:sdtContent>
              <w:r w:rsidR="003713A9" w:rsidRPr="003713A9">
                <w:rPr>
                  <w:b/>
                  <w:bCs/>
                </w:rPr>
                <w:t>22nd July 2022</w:t>
              </w:r>
            </w:sdtContent>
          </w:sdt>
        </w:sdtContent>
      </w:sdt>
      <w:r w:rsidRPr="003713A9">
        <w:rPr>
          <w:b/>
          <w:bCs/>
        </w:rPr>
        <w:t>.</w:t>
      </w:r>
    </w:p>
    <w:p w14:paraId="5993E3CB" w14:textId="0F913BEB" w:rsidR="009E7B5B" w:rsidRDefault="009E7B5B" w:rsidP="009E7B5B">
      <w:r>
        <w:t xml:space="preserve">He has worked on a project titled </w:t>
      </w:r>
      <w:sdt>
        <w:sdtPr>
          <w:rPr>
            <w:b/>
            <w:bCs/>
          </w:rPr>
          <w:id w:val="436803089"/>
          <w:placeholder>
            <w:docPart w:val="41C030B223D54CE88A0E22DDBC853A5E"/>
          </w:placeholder>
        </w:sdtPr>
        <w:sdtEndPr/>
        <w:sdtContent>
          <w:r w:rsidR="00E97E56" w:rsidRPr="00E97E56">
            <w:rPr>
              <w:b/>
              <w:bCs/>
            </w:rPr>
            <w:t>Vista</w:t>
          </w:r>
        </w:sdtContent>
      </w:sdt>
      <w:r w:rsidRPr="00E97E56">
        <w:rPr>
          <w:b/>
          <w:bCs/>
        </w:rPr>
        <w:t>.</w:t>
      </w:r>
      <w:r>
        <w:t xml:space="preserve"> This project was aimed to</w:t>
      </w:r>
      <w:r w:rsidR="003713A9">
        <w:t xml:space="preserve"> create an aid for educators and students to link theoretical notes and their outdoor experiences</w:t>
      </w:r>
      <w:r>
        <w:t xml:space="preserve">. As part of the project, he </w:t>
      </w:r>
      <w:r w:rsidR="003713A9">
        <w:t xml:space="preserve">worked on creation of ontology, clustering of data, generation of a backend server and </w:t>
      </w:r>
      <w:r w:rsidR="00722555">
        <w:t>an</w:t>
      </w:r>
      <w:r w:rsidR="003713A9">
        <w:t xml:space="preserve"> easy to use android application to assimilate the same</w:t>
      </w:r>
      <w:r w:rsidR="00803ED4">
        <w:t>.</w:t>
      </w:r>
    </w:p>
    <w:p w14:paraId="1996D131" w14:textId="3F9DFC6C" w:rsidR="009E7B5B" w:rsidRDefault="009E7B5B" w:rsidP="009E7B5B">
      <w:r>
        <w:t xml:space="preserve">During the internship he demonstrated good </w:t>
      </w:r>
      <w:r w:rsidR="005355B9">
        <w:t>problem-solving</w:t>
      </w:r>
      <w:r>
        <w:t xml:space="preserve"> skills with a self-motivated attitude to learn new things. His performance</w:t>
      </w:r>
      <w:r w:rsidR="005355B9">
        <w:t xml:space="preserve"> was satisfactory </w:t>
      </w:r>
      <w:r>
        <w:t>and was able to complete the project successfully on time.</w:t>
      </w:r>
    </w:p>
    <w:p w14:paraId="49E41499" w14:textId="4A349325" w:rsidR="009E7B5B" w:rsidRDefault="009E7B5B" w:rsidP="009E7B5B">
      <w:r>
        <w:t>We wish him all the best for his future endeavors.</w:t>
      </w:r>
    </w:p>
    <w:p w14:paraId="79745DA9" w14:textId="77777777" w:rsidR="007B22FA" w:rsidRPr="00145359" w:rsidRDefault="007B22FA" w:rsidP="007B22FA">
      <w:pPr>
        <w:pStyle w:val="Closing"/>
      </w:pPr>
      <w:r w:rsidRPr="00145359">
        <w:t>Warm regards,</w:t>
      </w:r>
    </w:p>
    <w:p w14:paraId="003A199B" w14:textId="2D270954" w:rsidR="007B22FA" w:rsidRPr="00145359" w:rsidRDefault="00874F91" w:rsidP="007B22FA">
      <w:pPr>
        <w:pStyle w:val="Signature"/>
      </w:pPr>
      <w:r>
        <w:t>Dr</w:t>
      </w:r>
      <w:r w:rsidR="003713A9">
        <w:t xml:space="preserve">. </w:t>
      </w:r>
      <w:r w:rsidR="003713A9" w:rsidRPr="003713A9">
        <w:t>Shampa Chakraverty</w:t>
      </w:r>
    </w:p>
    <w:p w14:paraId="027A9F62" w14:textId="245539D7" w:rsidR="00874F91" w:rsidRDefault="00874F91" w:rsidP="00874F91">
      <w:pPr>
        <w:pStyle w:val="NoSpacing"/>
      </w:pPr>
      <w:r>
        <w:t xml:space="preserve">Professor, Dept of Computer Engineering  </w:t>
      </w:r>
    </w:p>
    <w:p w14:paraId="049D1DE4" w14:textId="7DBBD7FD" w:rsidR="00874F91" w:rsidRDefault="00874F91" w:rsidP="00874F91">
      <w:pPr>
        <w:pStyle w:val="NoSpacing"/>
      </w:pPr>
      <w:r>
        <w:t>Netaji Subhas University of Technology</w:t>
      </w:r>
    </w:p>
    <w:p w14:paraId="4FF4F080" w14:textId="48201585" w:rsidR="007B22FA" w:rsidRPr="00145359" w:rsidRDefault="00874F91" w:rsidP="007B22FA">
      <w:pPr>
        <w:spacing w:after="0"/>
      </w:pPr>
      <w:r>
        <w:t xml:space="preserve"> </w:t>
      </w:r>
    </w:p>
    <w:sectPr w:rsidR="007B22FA" w:rsidRPr="00145359" w:rsidSect="00F040AE">
      <w:headerReference w:type="default" r:id="rId9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505EF" w14:textId="77777777" w:rsidR="00FB6926" w:rsidRDefault="00FB6926" w:rsidP="00376205">
      <w:r>
        <w:separator/>
      </w:r>
    </w:p>
  </w:endnote>
  <w:endnote w:type="continuationSeparator" w:id="0">
    <w:p w14:paraId="23C0B0CE" w14:textId="77777777" w:rsidR="00FB6926" w:rsidRDefault="00FB6926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72263" w14:textId="77777777" w:rsidR="00FB6926" w:rsidRDefault="00FB6926" w:rsidP="00376205">
      <w:r>
        <w:separator/>
      </w:r>
    </w:p>
  </w:footnote>
  <w:footnote w:type="continuationSeparator" w:id="0">
    <w:p w14:paraId="4B0919C6" w14:textId="77777777" w:rsidR="00FB6926" w:rsidRDefault="00FB6926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8BABA" w14:textId="77777777" w:rsidR="00E97E56" w:rsidRDefault="00E97E56">
    <w:pPr>
      <w:pStyle w:val="Header"/>
    </w:pPr>
  </w:p>
  <w:p w14:paraId="195D04C1" w14:textId="1D414A36" w:rsidR="0021026D" w:rsidRDefault="00E97E56">
    <w:pPr>
      <w:pStyle w:val="Header"/>
    </w:pPr>
    <w:r>
      <w:rPr>
        <w:noProof/>
      </w:rPr>
      <w:drawing>
        <wp:inline distT="0" distB="0" distL="0" distR="0" wp14:anchorId="513B845C" wp14:editId="665B919B">
          <wp:extent cx="1104265" cy="1104265"/>
          <wp:effectExtent l="0" t="0" r="635" b="635"/>
          <wp:docPr id="1" name="Picture 1" descr="NS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S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759" cy="11047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027E" w:rsidRPr="004B6B3F">
      <w:rPr>
        <w:noProof/>
      </w:rPr>
      <mc:AlternateContent>
        <mc:Choice Requires="wps">
          <w:drawing>
            <wp:inline distT="0" distB="0" distL="0" distR="0" wp14:anchorId="3B1A0198" wp14:editId="6FBBF12B">
              <wp:extent cx="2231136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1136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CE8AEE6" w14:textId="7879EBCE" w:rsidR="004B027E" w:rsidRPr="007B11E8" w:rsidRDefault="004B027E" w:rsidP="004B027E">
                          <w:pPr>
                            <w:pStyle w:val="NormalWeb"/>
                            <w:spacing w:before="0" w:beforeAutospacing="0" w:after="0" w:afterAutospacing="0"/>
                            <w:ind w:right="69"/>
                            <w:rPr>
                              <w:color w:val="000000" w:themeColor="text1"/>
                              <w:sz w:val="21"/>
                            </w:rPr>
                          </w:pP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3B1A0198" id="Shape 61" o:spid="_x0000_s1026" alt="Insert logo" style="width:175.7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" filled="f" stroked="f" strokeweight=".25pt">
              <v:stroke miterlimit="4"/>
              <v:textbox style="mso-fit-shape-to-text:t" inset="0,1.5pt,1.5pt,1.5pt">
                <w:txbxContent>
                  <w:p w14:paraId="5CE8AEE6" w14:textId="7879EBCE" w:rsidR="004B027E" w:rsidRPr="007B11E8" w:rsidRDefault="004B027E" w:rsidP="004B027E">
                    <w:pPr>
                      <w:pStyle w:val="NormalWeb"/>
                      <w:spacing w:before="0" w:beforeAutospacing="0" w:after="0" w:afterAutospacing="0"/>
                      <w:ind w:right="69"/>
                      <w:rPr>
                        <w:color w:val="000000" w:themeColor="text1"/>
                        <w:sz w:val="21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  <w:r w:rsidR="007B22FA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1FED5E" wp14:editId="1C51EF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228160" cy="9746351"/>
              <wp:effectExtent l="0" t="0" r="0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746351"/>
                        <a:chOff x="0" y="0"/>
                        <a:chExt cx="8228160" cy="9746351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Rectangle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w14:anchorId="31B76E7D" id="Group 6" o:spid="_x0000_s1026" style="position:absolute;margin-left:0;margin-top:0;width:647.9pt;height:767.45pt;z-index:-251655168;mso-width-percent:1060;mso-height-percent:970;mso-position-horizontal:center;mso-position-horizontal-relative:page;mso-position-vertical:center;mso-position-vertical-relative:page;mso-width-percent:1060;mso-height-percent:97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">
              <v:group id="Group 34" o:spid="_x0000_s1027" style="position:absolute;left:4386;width:77895;height:18364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_x0000_s1028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Isosceles Triangle 3" o:spid="_x0000_s1029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0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1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2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33" o:spid="_x0000_s1033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  </v:group>
              <v:group id="Group 55" o:spid="_x0000_s1034" style="position:absolute;top:79099;width:77895;height:18364;rotation:180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group id="_x0000_s1035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Isosceles Triangle 3" o:spid="_x0000_s1036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7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" path="m,1210995l1229758,,3608886,1231838,,1210995xe" fillcolor="#cedbe6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8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9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61" o:spid="_x0000_s1040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3494ba [3204]" stroked="f" strokeweight="1pt"/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5B"/>
    <w:rsid w:val="000B353B"/>
    <w:rsid w:val="000D7830"/>
    <w:rsid w:val="00102CB9"/>
    <w:rsid w:val="001C7EBA"/>
    <w:rsid w:val="0021026D"/>
    <w:rsid w:val="002822F5"/>
    <w:rsid w:val="002C142B"/>
    <w:rsid w:val="002F712B"/>
    <w:rsid w:val="00300578"/>
    <w:rsid w:val="003713A9"/>
    <w:rsid w:val="00376205"/>
    <w:rsid w:val="00396549"/>
    <w:rsid w:val="003A6A4C"/>
    <w:rsid w:val="003D2696"/>
    <w:rsid w:val="00445778"/>
    <w:rsid w:val="00476622"/>
    <w:rsid w:val="004B027E"/>
    <w:rsid w:val="00517C2F"/>
    <w:rsid w:val="005355B9"/>
    <w:rsid w:val="005942EB"/>
    <w:rsid w:val="0062123A"/>
    <w:rsid w:val="00646E75"/>
    <w:rsid w:val="00681A8A"/>
    <w:rsid w:val="0072209F"/>
    <w:rsid w:val="00722555"/>
    <w:rsid w:val="007752E3"/>
    <w:rsid w:val="007B22FA"/>
    <w:rsid w:val="008009DA"/>
    <w:rsid w:val="00803ED4"/>
    <w:rsid w:val="00874F91"/>
    <w:rsid w:val="00877759"/>
    <w:rsid w:val="00914211"/>
    <w:rsid w:val="00922646"/>
    <w:rsid w:val="00980E0F"/>
    <w:rsid w:val="009864AB"/>
    <w:rsid w:val="009A7E7D"/>
    <w:rsid w:val="009E7B5B"/>
    <w:rsid w:val="00A00DA7"/>
    <w:rsid w:val="00A22CF8"/>
    <w:rsid w:val="00A55476"/>
    <w:rsid w:val="00AC76CE"/>
    <w:rsid w:val="00AD0D41"/>
    <w:rsid w:val="00B71D70"/>
    <w:rsid w:val="00C2466E"/>
    <w:rsid w:val="00C43F4B"/>
    <w:rsid w:val="00C92E72"/>
    <w:rsid w:val="00CB6180"/>
    <w:rsid w:val="00CD384D"/>
    <w:rsid w:val="00CE1FF8"/>
    <w:rsid w:val="00D04CFD"/>
    <w:rsid w:val="00D14447"/>
    <w:rsid w:val="00D46F1E"/>
    <w:rsid w:val="00E0756B"/>
    <w:rsid w:val="00E55D74"/>
    <w:rsid w:val="00E97E56"/>
    <w:rsid w:val="00EB1A81"/>
    <w:rsid w:val="00F040AE"/>
    <w:rsid w:val="00F1084B"/>
    <w:rsid w:val="00F405F8"/>
    <w:rsid w:val="00F46FBE"/>
    <w:rsid w:val="00F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37FB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B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B5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74F91"/>
    <w:pPr>
      <w:ind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id\AppData\Roaming\Microsoft\Templates\Pinstri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B5BE01672D46CF91617D5E26F0B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C9EC1-B593-449A-A562-E1DD1CA1A3FC}"/>
      </w:docPartPr>
      <w:docPartBody>
        <w:p w:rsidR="001D793E" w:rsidRDefault="00197B6E">
          <w:pPr>
            <w:pStyle w:val="7BB5BE01672D46CF91617D5E26F0BBA6"/>
          </w:pPr>
          <w:r w:rsidRPr="00145359">
            <w:rPr>
              <w:rStyle w:val="DateChar"/>
            </w:rPr>
            <w:t>Date</w:t>
          </w:r>
        </w:p>
      </w:docPartBody>
    </w:docPart>
    <w:docPart>
      <w:docPartPr>
        <w:name w:val="80D72DC85A94436190A3A94FFF313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5E2CA-5C60-45C2-ADA5-706A38202FE6}"/>
      </w:docPartPr>
      <w:docPartBody>
        <w:p w:rsidR="001D793E" w:rsidRDefault="00A167F0" w:rsidP="00A167F0">
          <w:pPr>
            <w:pStyle w:val="80D72DC85A94436190A3A94FFF31334F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0EC6CEFFBDB54C6E8A7A98233150E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2053A-509D-44A9-AC09-989DEB1DE480}"/>
      </w:docPartPr>
      <w:docPartBody>
        <w:p w:rsidR="001D793E" w:rsidRDefault="00A167F0" w:rsidP="00A167F0">
          <w:pPr>
            <w:pStyle w:val="0EC6CEFFBDB54C6E8A7A98233150EA45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96EA2ADD6D3D4B3D9E760229C2C6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A0176-DAD6-45DB-BF4B-3F94CF0A052E}"/>
      </w:docPartPr>
      <w:docPartBody>
        <w:p w:rsidR="001D793E" w:rsidRDefault="00A167F0" w:rsidP="00A167F0">
          <w:pPr>
            <w:pStyle w:val="96EA2ADD6D3D4B3D9E760229C2C67698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37B822D167854845B9B2BA8F5E367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CCF4B-5E1E-4574-BC84-1409EA14BC67}"/>
      </w:docPartPr>
      <w:docPartBody>
        <w:p w:rsidR="001D793E" w:rsidRDefault="00A167F0" w:rsidP="00A167F0">
          <w:pPr>
            <w:pStyle w:val="37B822D167854845B9B2BA8F5E367E81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34D9DE4AA5224BDF91AA87A8B087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CBF75-ACED-45B6-8F56-7DDAD0711D49}"/>
      </w:docPartPr>
      <w:docPartBody>
        <w:p w:rsidR="001D793E" w:rsidRDefault="00A167F0" w:rsidP="00A167F0">
          <w:pPr>
            <w:pStyle w:val="34D9DE4AA5224BDF91AA87A8B0875490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41C030B223D54CE88A0E22DDBC853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CCEA4-5251-48D5-BBD4-501F3143E440}"/>
      </w:docPartPr>
      <w:docPartBody>
        <w:p w:rsidR="001D793E" w:rsidRDefault="00A167F0" w:rsidP="00A167F0">
          <w:pPr>
            <w:pStyle w:val="41C030B223D54CE88A0E22DDBC853A5E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BB7D86BF372F44A1B1023D816DF67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8411E-6A4E-4F68-A3BD-B55598F9BA80}"/>
      </w:docPartPr>
      <w:docPartBody>
        <w:p w:rsidR="00321F87" w:rsidRDefault="00CC68F8" w:rsidP="00CC68F8">
          <w:pPr>
            <w:pStyle w:val="BB7D86BF372F44A1B1023D816DF67DB5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F0"/>
    <w:rsid w:val="00195447"/>
    <w:rsid w:val="00197B6E"/>
    <w:rsid w:val="001D793E"/>
    <w:rsid w:val="001F00E0"/>
    <w:rsid w:val="00321F87"/>
    <w:rsid w:val="00A167F0"/>
    <w:rsid w:val="00AC5A73"/>
    <w:rsid w:val="00CC68F8"/>
    <w:rsid w:val="00FD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pPr>
      <w:spacing w:after="600" w:line="240" w:lineRule="auto"/>
      <w:ind w:right="720"/>
    </w:pPr>
    <w:rPr>
      <w:sz w:val="24"/>
      <w:szCs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sz w:val="24"/>
      <w:szCs w:val="24"/>
      <w:lang w:eastAsia="ja-JP"/>
    </w:rPr>
  </w:style>
  <w:style w:type="paragraph" w:customStyle="1" w:styleId="7BB5BE01672D46CF91617D5E26F0BBA6">
    <w:name w:val="7BB5BE01672D46CF91617D5E26F0BBA6"/>
  </w:style>
  <w:style w:type="paragraph" w:customStyle="1" w:styleId="E303BC5AC97749C99550B6345B5B7A21">
    <w:name w:val="E303BC5AC97749C99550B6345B5B7A21"/>
  </w:style>
  <w:style w:type="paragraph" w:customStyle="1" w:styleId="5552FFDCC8D84473B0119E8A9B1A6D61">
    <w:name w:val="5552FFDCC8D84473B0119E8A9B1A6D61"/>
  </w:style>
  <w:style w:type="paragraph" w:customStyle="1" w:styleId="64031036427148A5A4327F233737ABAA">
    <w:name w:val="64031036427148A5A4327F233737ABAA"/>
  </w:style>
  <w:style w:type="paragraph" w:customStyle="1" w:styleId="3EB03E580BCA4AA8BD6E48084E65660A">
    <w:name w:val="3EB03E580BCA4AA8BD6E48084E65660A"/>
  </w:style>
  <w:style w:type="paragraph" w:customStyle="1" w:styleId="B69A302C6D044B0C806F4AF18803BA1E">
    <w:name w:val="B69A302C6D044B0C806F4AF18803BA1E"/>
  </w:style>
  <w:style w:type="paragraph" w:customStyle="1" w:styleId="15182AFBEE5141C99EA4E03BD7BC95F9">
    <w:name w:val="15182AFBEE5141C99EA4E03BD7BC95F9"/>
  </w:style>
  <w:style w:type="character" w:styleId="PlaceholderText">
    <w:name w:val="Placeholder Text"/>
    <w:basedOn w:val="DefaultParagraphFont"/>
    <w:uiPriority w:val="99"/>
    <w:semiHidden/>
    <w:rsid w:val="00CC68F8"/>
    <w:rPr>
      <w:color w:val="808080"/>
    </w:rPr>
  </w:style>
  <w:style w:type="paragraph" w:customStyle="1" w:styleId="80D72DC85A94436190A3A94FFF31334F">
    <w:name w:val="80D72DC85A94436190A3A94FFF31334F"/>
    <w:rsid w:val="00A167F0"/>
  </w:style>
  <w:style w:type="paragraph" w:customStyle="1" w:styleId="0EC6CEFFBDB54C6E8A7A98233150EA45">
    <w:name w:val="0EC6CEFFBDB54C6E8A7A98233150EA45"/>
    <w:rsid w:val="00A167F0"/>
  </w:style>
  <w:style w:type="paragraph" w:customStyle="1" w:styleId="96EA2ADD6D3D4B3D9E760229C2C67698">
    <w:name w:val="96EA2ADD6D3D4B3D9E760229C2C67698"/>
    <w:rsid w:val="00A167F0"/>
  </w:style>
  <w:style w:type="paragraph" w:customStyle="1" w:styleId="37B822D167854845B9B2BA8F5E367E81">
    <w:name w:val="37B822D167854845B9B2BA8F5E367E81"/>
    <w:rsid w:val="00A167F0"/>
  </w:style>
  <w:style w:type="paragraph" w:customStyle="1" w:styleId="34D9DE4AA5224BDF91AA87A8B0875490">
    <w:name w:val="34D9DE4AA5224BDF91AA87A8B0875490"/>
    <w:rsid w:val="00A167F0"/>
  </w:style>
  <w:style w:type="paragraph" w:customStyle="1" w:styleId="41C030B223D54CE88A0E22DDBC853A5E">
    <w:name w:val="41C030B223D54CE88A0E22DDBC853A5E"/>
    <w:rsid w:val="00A167F0"/>
  </w:style>
  <w:style w:type="paragraph" w:customStyle="1" w:styleId="F3EA4CA32C82472CAB91A375CCC50369">
    <w:name w:val="F3EA4CA32C82472CAB91A375CCC50369"/>
    <w:rsid w:val="00A167F0"/>
  </w:style>
  <w:style w:type="paragraph" w:customStyle="1" w:styleId="BB7D86BF372F44A1B1023D816DF67DB5">
    <w:name w:val="BB7D86BF372F44A1B1023D816DF67DB5"/>
    <w:rsid w:val="00CC68F8"/>
    <w:rPr>
      <w:lang w:val="en-GB" w:eastAsia="en-GB"/>
    </w:rPr>
  </w:style>
  <w:style w:type="paragraph" w:customStyle="1" w:styleId="E12807B397F0496BAE3405A96C5C8A57">
    <w:name w:val="E12807B397F0496BAE3405A96C5C8A57"/>
    <w:rsid w:val="00CC68F8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2020-08-05T19:15:00Z</dcterms:created>
  <dcterms:modified xsi:type="dcterms:W3CDTF">2020-08-05T19:16:00Z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